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2F79B" w14:textId="77777777" w:rsidR="00EC2620" w:rsidRDefault="00000000">
      <w:pPr>
        <w:rPr>
          <w:lang w:val="vi-VN"/>
        </w:rPr>
      </w:pPr>
      <w:r>
        <w:rPr>
          <w:lang w:val="vi-VN"/>
        </w:rPr>
        <w:t xml:space="preserve">B : câu hỏi </w:t>
      </w:r>
    </w:p>
    <w:p w14:paraId="3551DD3C" w14:textId="77777777" w:rsidR="00EC2620" w:rsidRDefault="00000000">
      <w:pPr>
        <w:rPr>
          <w:lang w:val="vi-VN"/>
        </w:rPr>
      </w:pPr>
      <w:r>
        <w:rPr>
          <w:lang w:val="vi-VN"/>
        </w:rPr>
        <w:t xml:space="preserve">Câu 1 : </w:t>
      </w:r>
    </w:p>
    <w:p w14:paraId="20A11E2A" w14:textId="77777777" w:rsidR="00EC2620" w:rsidRDefault="00000000">
      <w:pPr>
        <w:rPr>
          <w:lang w:val="vi-VN"/>
        </w:rPr>
      </w:pPr>
      <w:r>
        <w:rPr>
          <w:lang w:val="vi-VN"/>
        </w:rPr>
        <w:t>-*p3 = B , p3 = 0x5678;</w:t>
      </w:r>
    </w:p>
    <w:p w14:paraId="600F0327" w14:textId="77777777" w:rsidR="00EC2620" w:rsidRDefault="00000000">
      <w:pPr>
        <w:rPr>
          <w:lang w:val="vi-VN"/>
        </w:rPr>
      </w:pPr>
      <w:r>
        <w:rPr>
          <w:lang w:val="vi-VN"/>
        </w:rPr>
        <w:t>-*p3 = 0x1234 , p3 = A ;</w:t>
      </w:r>
    </w:p>
    <w:p w14:paraId="3AF8DD77" w14:textId="77777777" w:rsidR="00EC2620" w:rsidRDefault="00000000">
      <w:pPr>
        <w:rPr>
          <w:lang w:val="vi-VN"/>
        </w:rPr>
      </w:pPr>
      <w:r>
        <w:rPr>
          <w:lang w:val="vi-VN"/>
        </w:rPr>
        <w:t>-*p1 = 0x5678 , p1 = B ;</w:t>
      </w:r>
    </w:p>
    <w:p w14:paraId="7854E017" w14:textId="77777777" w:rsidR="00EC2620" w:rsidRDefault="00000000">
      <w:pPr>
        <w:rPr>
          <w:lang w:val="vi-VN"/>
        </w:rPr>
      </w:pPr>
      <w:r>
        <w:rPr>
          <w:lang w:val="vi-VN"/>
        </w:rPr>
        <w:t>Câu 2 :</w:t>
      </w:r>
    </w:p>
    <w:p w14:paraId="6B25C598" w14:textId="77777777" w:rsidR="00EC2620" w:rsidRDefault="00000000">
      <w:pPr>
        <w:rPr>
          <w:lang w:val="vi-VN"/>
        </w:rPr>
      </w:pPr>
      <w:r>
        <w:rPr>
          <w:lang w:val="vi-VN"/>
        </w:rPr>
        <w:t>K = 5 và *p = 5 ;</w:t>
      </w:r>
    </w:p>
    <w:p w14:paraId="231A4025" w14:textId="77777777" w:rsidR="00EC2620" w:rsidRDefault="00000000">
      <w:pPr>
        <w:rPr>
          <w:lang w:val="vi-VN"/>
        </w:rPr>
      </w:pPr>
      <w:r>
        <w:rPr>
          <w:lang w:val="vi-VN"/>
        </w:rPr>
        <w:t>Câu 3 :</w:t>
      </w:r>
    </w:p>
    <w:p w14:paraId="411BA2E2" w14:textId="77777777" w:rsidR="00EC2620" w:rsidRDefault="00000000">
      <w:pPr>
        <w:rPr>
          <w:lang w:val="vi-VN"/>
        </w:rPr>
      </w:pPr>
      <w:r>
        <w:rPr>
          <w:lang w:val="vi-VN"/>
        </w:rPr>
        <w:t>Lỗi vì c đag có kiểu char nếu muốn làm như vậy phải ép kiểu ;</w:t>
      </w:r>
    </w:p>
    <w:p w14:paraId="5C4490F7" w14:textId="77777777" w:rsidR="00EC2620" w:rsidRDefault="00000000">
      <w:pPr>
        <w:rPr>
          <w:lang w:val="vi-VN"/>
        </w:rPr>
      </w:pPr>
      <w:r>
        <w:rPr>
          <w:lang w:val="vi-VN"/>
        </w:rPr>
        <w:t xml:space="preserve">C : bài tập </w:t>
      </w:r>
    </w:p>
    <w:p w14:paraId="4D7A3DE7" w14:textId="77777777" w:rsidR="00EC2620" w:rsidRDefault="00EC2620">
      <w:pPr>
        <w:rPr>
          <w:lang w:val="vi-VN"/>
        </w:rPr>
      </w:pPr>
    </w:p>
    <w:p w14:paraId="65A5AF84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int dodai(const char *s) {</w:t>
      </w:r>
    </w:p>
    <w:p w14:paraId="204B4AAC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int length = 0;</w:t>
      </w:r>
    </w:p>
    <w:p w14:paraId="037C7BA9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while (*s++) {</w:t>
      </w:r>
    </w:p>
    <w:p w14:paraId="59A0A755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length++;</w:t>
      </w:r>
    </w:p>
    <w:p w14:paraId="034056C7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564DBD2D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return length;</w:t>
      </w:r>
    </w:p>
    <w:p w14:paraId="7F5F399E" w14:textId="77777777" w:rsidR="00EC2620" w:rsidRDefault="00000000">
      <w:pPr>
        <w:rPr>
          <w:lang w:val="vi-VN"/>
        </w:rPr>
      </w:pPr>
      <w:r>
        <w:rPr>
          <w:lang w:val="vi-VN"/>
        </w:rPr>
        <w:t>}</w:t>
      </w:r>
    </w:p>
    <w:p w14:paraId="0332642E" w14:textId="77777777" w:rsidR="00EC2620" w:rsidRDefault="00000000">
      <w:pPr>
        <w:rPr>
          <w:lang w:val="vi-VN"/>
        </w:rPr>
      </w:pPr>
      <w:r>
        <w:rPr>
          <w:lang w:val="vi-VN"/>
        </w:rPr>
        <w:t xml:space="preserve">1 . hàm đảo ngược chuỗi ; </w:t>
      </w:r>
    </w:p>
    <w:p w14:paraId="3F39DCE7" w14:textId="77777777" w:rsidR="00EC2620" w:rsidRDefault="00000000">
      <w:pPr>
        <w:rPr>
          <w:lang w:val="vi-VN"/>
        </w:rPr>
      </w:pPr>
      <w:r>
        <w:rPr>
          <w:lang w:val="vi-VN"/>
        </w:rPr>
        <w:t>void reverse(char *a) {</w:t>
      </w:r>
    </w:p>
    <w:p w14:paraId="29DC597F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int len = my_strlen(a);</w:t>
      </w:r>
    </w:p>
    <w:p w14:paraId="056223DF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char *start = a;</w:t>
      </w:r>
    </w:p>
    <w:p w14:paraId="2106E779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char *end = a + len - 1;</w:t>
      </w:r>
    </w:p>
    <w:p w14:paraId="20EACF0C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while (start &lt; end) {</w:t>
      </w:r>
    </w:p>
    <w:p w14:paraId="6B15BAC6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char temp = *start;</w:t>
      </w:r>
    </w:p>
    <w:p w14:paraId="3BAB3FB5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*start = *end;</w:t>
      </w:r>
    </w:p>
    <w:p w14:paraId="33B7CD4F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*end = temp;</w:t>
      </w:r>
    </w:p>
    <w:p w14:paraId="2D4C1F46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start++;</w:t>
      </w:r>
    </w:p>
    <w:p w14:paraId="5C589685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end--;</w:t>
      </w:r>
    </w:p>
    <w:p w14:paraId="4D936134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2A04EF85" w14:textId="77777777" w:rsidR="00EC2620" w:rsidRDefault="00000000">
      <w:pPr>
        <w:rPr>
          <w:lang w:val="vi-VN"/>
        </w:rPr>
      </w:pPr>
      <w:r>
        <w:rPr>
          <w:lang w:val="vi-VN"/>
        </w:rPr>
        <w:t xml:space="preserve">} </w:t>
      </w:r>
    </w:p>
    <w:p w14:paraId="1A657CD0" w14:textId="77777777" w:rsidR="00EC2620" w:rsidRDefault="00000000">
      <w:pPr>
        <w:rPr>
          <w:lang w:val="vi-VN"/>
        </w:rPr>
      </w:pPr>
      <w:r>
        <w:rPr>
          <w:lang w:val="vi-VN"/>
        </w:rPr>
        <w:lastRenderedPageBreak/>
        <w:t>2 . hàm xóa kí tự c trong xâu ;</w:t>
      </w:r>
    </w:p>
    <w:p w14:paraId="4271F395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void delete_char(char *a, char c) {</w:t>
      </w:r>
    </w:p>
    <w:p w14:paraId="289A6190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char *src = a, *dst = a;</w:t>
      </w:r>
    </w:p>
    <w:p w14:paraId="459DA143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while (*src) {</w:t>
      </w:r>
    </w:p>
    <w:p w14:paraId="4B4059E9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if (*src != c) {</w:t>
      </w:r>
    </w:p>
    <w:p w14:paraId="7EC61FED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    *dst++ = *src;</w:t>
      </w:r>
    </w:p>
    <w:p w14:paraId="11C3B09A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}</w:t>
      </w:r>
    </w:p>
    <w:p w14:paraId="1B5AADD5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src++;</w:t>
      </w:r>
    </w:p>
    <w:p w14:paraId="00CB8C77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1BD85AAB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*dst = '\0';</w:t>
      </w:r>
    </w:p>
    <w:p w14:paraId="561B16C1" w14:textId="77777777" w:rsidR="00EC2620" w:rsidRDefault="00000000">
      <w:pPr>
        <w:rPr>
          <w:lang w:val="vi-VN"/>
        </w:rPr>
      </w:pPr>
      <w:r>
        <w:rPr>
          <w:lang w:val="vi-VN"/>
        </w:rPr>
        <w:t>}</w:t>
      </w:r>
    </w:p>
    <w:p w14:paraId="6844DE23" w14:textId="77777777" w:rsidR="00EC2620" w:rsidRDefault="00000000">
      <w:pPr>
        <w:rPr>
          <w:lang w:val="vi-VN"/>
        </w:rPr>
      </w:pPr>
      <w:r>
        <w:rPr>
          <w:lang w:val="vi-VN"/>
        </w:rPr>
        <w:t>3 . độn chuỗi để có độ dài chuỗi a bằng độ dài = n ;</w:t>
      </w:r>
    </w:p>
    <w:p w14:paraId="350ADC27" w14:textId="77777777" w:rsidR="00EC2620" w:rsidRDefault="00000000">
      <w:pPr>
        <w:rPr>
          <w:lang w:val="vi-VN"/>
        </w:rPr>
      </w:pPr>
      <w:r>
        <w:rPr>
          <w:lang w:val="vi-VN"/>
        </w:rPr>
        <w:t>void pad_right(char *a, int n) {</w:t>
      </w:r>
    </w:p>
    <w:p w14:paraId="7CAC8C2C" w14:textId="77777777" w:rsidR="00EC2620" w:rsidRDefault="00000000">
      <w:r>
        <w:rPr>
          <w:lang w:val="vi-VN"/>
        </w:rPr>
        <w:t xml:space="preserve">    int len = </w:t>
      </w:r>
      <w:r>
        <w:t>dodai</w:t>
      </w:r>
      <w:r>
        <w:rPr>
          <w:lang w:val="vi-VN"/>
        </w:rPr>
        <w:t>(a);</w:t>
      </w:r>
    </w:p>
    <w:p w14:paraId="028A632F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if (len &gt;= n) return; </w:t>
      </w:r>
    </w:p>
    <w:p w14:paraId="120BA478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char *end = a + len;</w:t>
      </w:r>
    </w:p>
    <w:p w14:paraId="63B15162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for (int i = len; i &lt; n; i++) {</w:t>
      </w:r>
    </w:p>
    <w:p w14:paraId="248BF984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*end++ = ' ';</w:t>
      </w:r>
    </w:p>
    <w:p w14:paraId="28EFF96C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19406E1E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*end = '\0'; </w:t>
      </w:r>
    </w:p>
    <w:p w14:paraId="57CD2C1F" w14:textId="77777777" w:rsidR="00EC2620" w:rsidRDefault="00000000">
      <w:pPr>
        <w:rPr>
          <w:lang w:val="vi-VN"/>
        </w:rPr>
      </w:pPr>
      <w:r>
        <w:rPr>
          <w:lang w:val="vi-VN"/>
        </w:rPr>
        <w:t>}</w:t>
      </w:r>
    </w:p>
    <w:p w14:paraId="75227614" w14:textId="77777777" w:rsidR="00EC2620" w:rsidRDefault="00000000">
      <w:pPr>
        <w:rPr>
          <w:lang w:val="vi-VN"/>
        </w:rPr>
      </w:pPr>
      <w:r>
        <w:rPr>
          <w:lang w:val="vi-VN"/>
        </w:rPr>
        <w:t xml:space="preserve">4 . độn trái để ... </w:t>
      </w:r>
    </w:p>
    <w:p w14:paraId="4618CEC8" w14:textId="77777777" w:rsidR="00EC2620" w:rsidRDefault="00000000">
      <w:pPr>
        <w:rPr>
          <w:lang w:val="vi-VN"/>
        </w:rPr>
      </w:pPr>
      <w:r>
        <w:rPr>
          <w:lang w:val="vi-VN"/>
        </w:rPr>
        <w:t>void pad_left(char *a, int n) {</w:t>
      </w:r>
    </w:p>
    <w:p w14:paraId="40C1AFB0" w14:textId="77777777" w:rsidR="00EC2620" w:rsidRDefault="00000000">
      <w:r>
        <w:rPr>
          <w:lang w:val="vi-VN"/>
        </w:rPr>
        <w:t xml:space="preserve">    int len = </w:t>
      </w:r>
      <w:r>
        <w:t>dodai</w:t>
      </w:r>
      <w:r>
        <w:rPr>
          <w:lang w:val="vi-VN"/>
        </w:rPr>
        <w:t>(a);</w:t>
      </w:r>
    </w:p>
    <w:p w14:paraId="617DD564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if (len &gt;= n) return;</w:t>
      </w:r>
    </w:p>
    <w:p w14:paraId="33705118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int shift = n - len;</w:t>
      </w:r>
    </w:p>
    <w:p w14:paraId="76E3D18B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for (int i = len; i &gt;= 0; i--) {</w:t>
      </w:r>
    </w:p>
    <w:p w14:paraId="1CEABACF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a[i + shift] = a[i];</w:t>
      </w:r>
    </w:p>
    <w:p w14:paraId="740D4DAB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3D699B59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for (int i = 0; i &lt; shift; i++) {</w:t>
      </w:r>
    </w:p>
    <w:p w14:paraId="1779737C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a[i] = ' ';</w:t>
      </w:r>
    </w:p>
    <w:p w14:paraId="295020D5" w14:textId="77777777" w:rsidR="00EC2620" w:rsidRDefault="00000000">
      <w:pPr>
        <w:rPr>
          <w:lang w:val="vi-VN"/>
        </w:rPr>
      </w:pPr>
      <w:r>
        <w:rPr>
          <w:lang w:val="vi-VN"/>
        </w:rPr>
        <w:lastRenderedPageBreak/>
        <w:t xml:space="preserve">    }</w:t>
      </w:r>
    </w:p>
    <w:p w14:paraId="02085B7B" w14:textId="77777777" w:rsidR="00EC2620" w:rsidRDefault="00000000">
      <w:pPr>
        <w:rPr>
          <w:lang w:val="vi-VN"/>
        </w:rPr>
      </w:pPr>
      <w:r>
        <w:rPr>
          <w:lang w:val="vi-VN"/>
        </w:rPr>
        <w:t>}</w:t>
      </w:r>
    </w:p>
    <w:p w14:paraId="15AA37D5" w14:textId="77777777" w:rsidR="00EC2620" w:rsidRDefault="00000000">
      <w:pPr>
        <w:rPr>
          <w:lang w:val="vi-VN"/>
        </w:rPr>
      </w:pPr>
      <w:r>
        <w:rPr>
          <w:lang w:val="vi-VN"/>
        </w:rPr>
        <w:t>5 . cắt xâu ;</w:t>
      </w:r>
    </w:p>
    <w:p w14:paraId="3E2C980F" w14:textId="77777777" w:rsidR="00EC2620" w:rsidRDefault="00000000">
      <w:pPr>
        <w:rPr>
          <w:lang w:val="vi-VN"/>
        </w:rPr>
      </w:pPr>
      <w:r>
        <w:rPr>
          <w:lang w:val="vi-VN"/>
        </w:rPr>
        <w:t>void truncate(char *a, int n) {</w:t>
      </w:r>
    </w:p>
    <w:p w14:paraId="4FD25256" w14:textId="77777777" w:rsidR="00EC2620" w:rsidRDefault="00000000">
      <w:r>
        <w:rPr>
          <w:lang w:val="vi-VN"/>
        </w:rPr>
        <w:t xml:space="preserve">    if </w:t>
      </w:r>
      <w:r>
        <w:t>(dodai</w:t>
      </w:r>
      <w:r>
        <w:rPr>
          <w:lang w:val="vi-VN"/>
        </w:rPr>
        <w:t>(a) &gt; n) {</w:t>
      </w:r>
    </w:p>
    <w:p w14:paraId="52AD93BE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a[n] = '\0';</w:t>
      </w:r>
    </w:p>
    <w:p w14:paraId="6809CC71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5AF504E2" w14:textId="77777777" w:rsidR="00EC2620" w:rsidRDefault="00000000">
      <w:pPr>
        <w:rPr>
          <w:lang w:val="vi-VN"/>
        </w:rPr>
      </w:pPr>
      <w:r>
        <w:rPr>
          <w:lang w:val="vi-VN"/>
        </w:rPr>
        <w:t>}</w:t>
      </w:r>
    </w:p>
    <w:p w14:paraId="04C93948" w14:textId="77777777" w:rsidR="00EC2620" w:rsidRDefault="00000000">
      <w:pPr>
        <w:rPr>
          <w:lang w:val="vi-VN"/>
        </w:rPr>
      </w:pPr>
      <w:r>
        <w:rPr>
          <w:lang w:val="vi-VN"/>
        </w:rPr>
        <w:t>6 . đối gương ;</w:t>
      </w:r>
    </w:p>
    <w:p w14:paraId="36A73734" w14:textId="77777777" w:rsidR="00EC2620" w:rsidRDefault="00000000">
      <w:pPr>
        <w:rPr>
          <w:lang w:val="vi-VN"/>
        </w:rPr>
      </w:pPr>
      <w:r>
        <w:rPr>
          <w:lang w:val="vi-VN"/>
        </w:rPr>
        <w:t>bool is_palindrome(const char *a) {</w:t>
      </w:r>
    </w:p>
    <w:p w14:paraId="47FD9AA2" w14:textId="77777777" w:rsidR="00EC2620" w:rsidRDefault="00000000">
      <w:r>
        <w:rPr>
          <w:lang w:val="vi-VN"/>
        </w:rPr>
        <w:t xml:space="preserve">    int len = </w:t>
      </w:r>
      <w:r>
        <w:t>dodai</w:t>
      </w:r>
      <w:r>
        <w:rPr>
          <w:lang w:val="vi-VN"/>
        </w:rPr>
        <w:t>(a);</w:t>
      </w:r>
    </w:p>
    <w:p w14:paraId="67222366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const char *start = a;</w:t>
      </w:r>
    </w:p>
    <w:p w14:paraId="23B4E523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const char *end = a + len - 1;</w:t>
      </w:r>
    </w:p>
    <w:p w14:paraId="6DC72476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while (start &lt; end) {</w:t>
      </w:r>
    </w:p>
    <w:p w14:paraId="0BCEBE47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if (*start != *end) {</w:t>
      </w:r>
    </w:p>
    <w:p w14:paraId="15666391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    return false;</w:t>
      </w:r>
    </w:p>
    <w:p w14:paraId="140666E1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}</w:t>
      </w:r>
    </w:p>
    <w:p w14:paraId="54A577DD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start++;</w:t>
      </w:r>
    </w:p>
    <w:p w14:paraId="6AF446FA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end--;</w:t>
      </w:r>
    </w:p>
    <w:p w14:paraId="3853E207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0512EE1A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return true;</w:t>
      </w:r>
    </w:p>
    <w:p w14:paraId="424520D4" w14:textId="77777777" w:rsidR="00EC2620" w:rsidRDefault="00000000">
      <w:pPr>
        <w:rPr>
          <w:lang w:val="vi-VN"/>
        </w:rPr>
      </w:pPr>
      <w:r>
        <w:rPr>
          <w:lang w:val="vi-VN"/>
        </w:rPr>
        <w:t>}</w:t>
      </w:r>
    </w:p>
    <w:p w14:paraId="7109467F" w14:textId="77777777" w:rsidR="00EC2620" w:rsidRDefault="00000000">
      <w:pPr>
        <w:rPr>
          <w:lang w:val="vi-VN"/>
        </w:rPr>
      </w:pPr>
      <w:r>
        <w:rPr>
          <w:lang w:val="vi-VN"/>
        </w:rPr>
        <w:t>7 . lọc trái ;</w:t>
      </w:r>
    </w:p>
    <w:p w14:paraId="0BE25C0B" w14:textId="77777777" w:rsidR="00EC2620" w:rsidRDefault="00000000">
      <w:pPr>
        <w:rPr>
          <w:lang w:val="vi-VN"/>
        </w:rPr>
      </w:pPr>
      <w:r>
        <w:rPr>
          <w:lang w:val="vi-VN"/>
        </w:rPr>
        <w:t>void trim_left(char *a) {</w:t>
      </w:r>
    </w:p>
    <w:p w14:paraId="05F1C6AD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char *start = a;</w:t>
      </w:r>
    </w:p>
    <w:p w14:paraId="275F8290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while (*start == ' ') {</w:t>
      </w:r>
    </w:p>
    <w:p w14:paraId="16208C22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start++;</w:t>
      </w:r>
    </w:p>
    <w:p w14:paraId="79ACA234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6ED7AB62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char *dst = a;</w:t>
      </w:r>
    </w:p>
    <w:p w14:paraId="62D6D09A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while (*start) {</w:t>
      </w:r>
    </w:p>
    <w:p w14:paraId="660D837A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*dst++ = *start++;</w:t>
      </w:r>
    </w:p>
    <w:p w14:paraId="2F79CFDD" w14:textId="77777777" w:rsidR="00EC2620" w:rsidRDefault="00000000">
      <w:pPr>
        <w:rPr>
          <w:lang w:val="vi-VN"/>
        </w:rPr>
      </w:pPr>
      <w:r>
        <w:rPr>
          <w:lang w:val="vi-VN"/>
        </w:rPr>
        <w:lastRenderedPageBreak/>
        <w:t xml:space="preserve">    }</w:t>
      </w:r>
    </w:p>
    <w:p w14:paraId="6F282461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*dst = '\0';</w:t>
      </w:r>
    </w:p>
    <w:p w14:paraId="720887EF" w14:textId="77777777" w:rsidR="00EC2620" w:rsidRDefault="00000000">
      <w:pPr>
        <w:rPr>
          <w:lang w:val="vi-VN"/>
        </w:rPr>
      </w:pPr>
      <w:r>
        <w:rPr>
          <w:lang w:val="vi-VN"/>
        </w:rPr>
        <w:t>}</w:t>
      </w:r>
    </w:p>
    <w:p w14:paraId="4C53CED7" w14:textId="77777777" w:rsidR="00EC2620" w:rsidRDefault="00000000">
      <w:pPr>
        <w:rPr>
          <w:lang w:val="vi-VN"/>
        </w:rPr>
      </w:pPr>
      <w:r>
        <w:rPr>
          <w:lang w:val="vi-VN"/>
        </w:rPr>
        <w:t>8 . lọc phải ;</w:t>
      </w:r>
    </w:p>
    <w:p w14:paraId="4632E10D" w14:textId="77777777" w:rsidR="00EC2620" w:rsidRDefault="00000000">
      <w:pPr>
        <w:rPr>
          <w:lang w:val="vi-VN"/>
        </w:rPr>
      </w:pPr>
      <w:r>
        <w:rPr>
          <w:lang w:val="vi-VN"/>
        </w:rPr>
        <w:t>void trim_right(char *a) {</w:t>
      </w:r>
    </w:p>
    <w:p w14:paraId="28F08C7C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int len = dodai(a);</w:t>
      </w:r>
    </w:p>
    <w:p w14:paraId="2F4A45F1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if (len == 0) return;</w:t>
      </w:r>
    </w:p>
    <w:p w14:paraId="4F6A00AC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char *end = a + len - 1;</w:t>
      </w:r>
    </w:p>
    <w:p w14:paraId="30A8A352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while (end &gt;= a &amp;&amp; *end == ' ') {</w:t>
      </w:r>
    </w:p>
    <w:p w14:paraId="508E5CA7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    end--;</w:t>
      </w:r>
    </w:p>
    <w:p w14:paraId="008540AC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}</w:t>
      </w:r>
    </w:p>
    <w:p w14:paraId="130EBD56" w14:textId="77777777" w:rsidR="00EC2620" w:rsidRDefault="00000000">
      <w:pPr>
        <w:rPr>
          <w:lang w:val="vi-VN"/>
        </w:rPr>
      </w:pPr>
      <w:r>
        <w:rPr>
          <w:lang w:val="vi-VN"/>
        </w:rPr>
        <w:t xml:space="preserve">    *(end + 1) = '\0';</w:t>
      </w:r>
    </w:p>
    <w:p w14:paraId="37823E39" w14:textId="77777777" w:rsidR="00EC2620" w:rsidRDefault="00000000">
      <w:r>
        <w:rPr>
          <w:lang w:val="vi-VN"/>
        </w:rPr>
        <w:t>}</w:t>
      </w:r>
    </w:p>
    <w:p w14:paraId="1A99D59B" w14:textId="77777777" w:rsidR="00EC2620" w:rsidRDefault="00000000">
      <w:r>
        <w:t>D .  cau hoi trac Nghiem ;</w:t>
      </w:r>
    </w:p>
    <w:p w14:paraId="1AA462A5" w14:textId="77777777" w:rsidR="00EC2620" w:rsidRDefault="00000000">
      <w:r>
        <w:t>1 . *p = n ;</w:t>
      </w:r>
    </w:p>
    <w:p w14:paraId="2F69046C" w14:textId="77777777" w:rsidR="00EC2620" w:rsidRDefault="00000000">
      <w:r>
        <w:t>2 . *p1 = p2 ;</w:t>
      </w:r>
    </w:p>
    <w:p w14:paraId="6ADB6AB7" w14:textId="77777777" w:rsidR="00EC2620" w:rsidRDefault="00000000">
      <w:r>
        <w:t>3 . ii &amp; iii ;</w:t>
      </w:r>
    </w:p>
    <w:p w14:paraId="7E99D341" w14:textId="77777777" w:rsidR="00EC2620" w:rsidRDefault="00000000">
      <w:r>
        <w:t>4 . iii ;</w:t>
      </w:r>
    </w:p>
    <w:p w14:paraId="6E4A70A7" w14:textId="77777777" w:rsidR="00EC2620" w:rsidRDefault="00000000">
      <w:r>
        <w:t>5 . iv ;</w:t>
      </w:r>
    </w:p>
    <w:p w14:paraId="38D0A33D" w14:textId="77777777" w:rsidR="00EC2620" w:rsidRDefault="00000000">
      <w:r>
        <w:t>6 . iii ;</w:t>
      </w:r>
    </w:p>
    <w:p w14:paraId="37133CA5" w14:textId="77777777" w:rsidR="00EC2620" w:rsidRDefault="00000000">
      <w:r>
        <w:t>7 . iii ;</w:t>
      </w:r>
    </w:p>
    <w:p w14:paraId="780A457A" w14:textId="77777777" w:rsidR="00EC2620" w:rsidRDefault="00EC2620"/>
    <w:sectPr w:rsidR="00EC262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67449" w14:textId="77777777" w:rsidR="000C5681" w:rsidRDefault="000C5681">
      <w:pPr>
        <w:spacing w:after="0" w:line="240" w:lineRule="auto"/>
      </w:pPr>
      <w:r>
        <w:separator/>
      </w:r>
    </w:p>
  </w:endnote>
  <w:endnote w:type="continuationSeparator" w:id="0">
    <w:p w14:paraId="7B4DAD99" w14:textId="77777777" w:rsidR="000C5681" w:rsidRDefault="000C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B0754" w14:textId="77777777" w:rsidR="000C5681" w:rsidRDefault="000C56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EBBEB0" w14:textId="77777777" w:rsidR="000C5681" w:rsidRDefault="000C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C2620"/>
    <w:rsid w:val="000C5681"/>
    <w:rsid w:val="0010587B"/>
    <w:rsid w:val="008925A0"/>
    <w:rsid w:val="00EC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C3CD"/>
  <w15:docId w15:val="{CD5EB877-D823-41AE-999F-49A5038D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ptos" w:hAnsi="Times New Roman" w:cs="Times New Roman"/>
        <w:sz w:val="24"/>
        <w:szCs w:val="24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ptos" w:hAnsi="Aptos"/>
      <w:sz w:val="22"/>
      <w:szCs w:val="22"/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  <w:sz w:val="24"/>
      <w:szCs w:val="24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  <w:sz w:val="24"/>
      <w:szCs w:val="24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  <w:sz w:val="24"/>
      <w:szCs w:val="24"/>
      <w:lang w:val="en-US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  <w:sz w:val="24"/>
      <w:szCs w:val="24"/>
      <w:lang w:val="en-US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  <w:sz w:val="24"/>
      <w:szCs w:val="24"/>
      <w:lang w:val="en-US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ascii="Aptos" w:eastAsia="Times New Roman" w:hAnsi="Aptos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ascii="Aptos" w:eastAsia="Times New Roman" w:hAnsi="Aptos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ascii="Aptos" w:eastAsia="Times New Roman" w:hAnsi="Aptos" w:cs="Times New Roman"/>
      <w:color w:val="0F4761"/>
    </w:rPr>
  </w:style>
  <w:style w:type="character" w:customStyle="1" w:styleId="Heading6Char">
    <w:name w:val="Heading 6 Char"/>
    <w:basedOn w:val="DefaultParagraphFont"/>
    <w:rPr>
      <w:rFonts w:ascii="Aptos" w:eastAsia="Times New Roman" w:hAnsi="Aptos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ascii="Aptos" w:eastAsia="Times New Roman" w:hAnsi="Aptos" w:cs="Times New Roman"/>
      <w:color w:val="595959"/>
    </w:rPr>
  </w:style>
  <w:style w:type="character" w:customStyle="1" w:styleId="Heading8Char">
    <w:name w:val="Heading 8 Char"/>
    <w:basedOn w:val="DefaultParagraphFont"/>
    <w:rPr>
      <w:rFonts w:ascii="Aptos" w:eastAsia="Times New Roman" w:hAnsi="Aptos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ascii="Aptos" w:eastAsia="Times New Roman" w:hAnsi="Aptos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kern w:val="3"/>
      <w:sz w:val="56"/>
      <w:szCs w:val="56"/>
      <w:lang w:val="en-US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rPr>
      <w:rFonts w:ascii="Aptos" w:eastAsia="Times New Roman" w:hAnsi="Aptos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rFonts w:ascii="Times New Roman" w:hAnsi="Times New Roman"/>
      <w:i/>
      <w:iCs/>
      <w:color w:val="404040"/>
      <w:sz w:val="24"/>
      <w:szCs w:val="24"/>
      <w:lang w:val="en-US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F476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 Vũ</dc:creator>
  <dc:description/>
  <cp:lastModifiedBy>Hoàng Nguyên Vũ</cp:lastModifiedBy>
  <cp:revision>2</cp:revision>
  <dcterms:created xsi:type="dcterms:W3CDTF">2025-03-23T09:39:00Z</dcterms:created>
  <dcterms:modified xsi:type="dcterms:W3CDTF">2025-03-23T09:39:00Z</dcterms:modified>
</cp:coreProperties>
</file>